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89A" w:rsidRDefault="00EE4AE3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F93AFE1" id="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VhuQIAALk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BB5HVhuQIA&#10;ALk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ttango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25EC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F289A" w:rsidRDefault="008F289A">
                                      <w:pPr>
                                        <w:pStyle w:val="Nessunaspaziatura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5EC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8F289A" w:rsidRDefault="00825EC0">
                                      <w:pPr>
                                        <w:pStyle w:val="Nessunaspaziatura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47AFF3C86A6447B89215589350D9358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Relazione Esercitazione N°4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25EC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F289A" w:rsidRDefault="008F289A">
                                      <w:pPr>
                                        <w:pStyle w:val="Nessunaspaziatura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C44F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8F289A" w:rsidRDefault="00EE4AE3">
                                      <w:pPr>
                                        <w:pStyle w:val="Nessunaspaziatura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CA7EEF13551948D3A1A6817F59B5958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5EC0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Corso di Automazione Industriale a Fluido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F289A" w:rsidRDefault="008F289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ttango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PC57tfZAgAAKA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25EC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F289A" w:rsidRDefault="008F289A">
                                <w:pPr>
                                  <w:pStyle w:val="Nessunaspaziatura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5EC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8F289A" w:rsidRDefault="00825EC0">
                                <w:pPr>
                                  <w:pStyle w:val="Nessunaspaziatura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47AFF3C86A6447B89215589350D9358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Relazione Esercitazione N°4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25EC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F289A" w:rsidRDefault="008F289A">
                                <w:pPr>
                                  <w:pStyle w:val="Nessunaspaziatura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C44F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8F289A" w:rsidRDefault="00EE4AE3">
                                <w:pPr>
                                  <w:pStyle w:val="Nessunaspaziatura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CA7EEF13551948D3A1A6817F59B5958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5EC0">
                                      <w:rPr>
                                        <w:sz w:val="36"/>
                                        <w:szCs w:val="36"/>
                                      </w:rPr>
                                      <w:t>Corso di Automazione Industriale a Fluido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F289A" w:rsidRDefault="008F289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ttango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8F289A" w:rsidRDefault="00EE4AE3">
                                <w:pPr>
                                  <w:pStyle w:val="Nessunaspaziatura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5EC0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Gruppo 2</w:t>
                                    </w:r>
                                  </w:sdtContent>
                                </w:sdt>
                              </w:p>
                              <w:p w:rsidR="008F289A" w:rsidRDefault="008F289A">
                                <w:pPr>
                                  <w:pStyle w:val="Nessunaspaziatura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8F289A" w:rsidRDefault="00EE4AE3">
                                <w:pPr>
                                  <w:pStyle w:val="Nessunaspaziatura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4-05T00:00:00Z">
                                      <w:dateFormat w:val="d MMMM 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25EC0">
                                      <w:t>5 aprile 2017</w:t>
                                    </w:r>
                                  </w:sdtContent>
                                </w:sdt>
                              </w:p>
                              <w:p w:rsidR="008F289A" w:rsidRDefault="00EE4AE3">
                                <w:pPr>
                                  <w:pStyle w:val="Nessunaspaziatura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Autore: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5EC0">
                                      <w:t>Alessandra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ttango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D/ths/iAgAAQQ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8F289A" w:rsidRDefault="00EE4AE3">
                          <w:pPr>
                            <w:pStyle w:val="Nessunaspaziatura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5EC0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Gruppo 2</w:t>
                              </w:r>
                            </w:sdtContent>
                          </w:sdt>
                        </w:p>
                        <w:p w:rsidR="008F289A" w:rsidRDefault="008F289A">
                          <w:pPr>
                            <w:pStyle w:val="Nessunaspaziatura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8F289A" w:rsidRDefault="00EE4AE3">
                          <w:pPr>
                            <w:pStyle w:val="Nessunaspaziatura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05T00:00:00Z"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5EC0">
                                <w:t>5 aprile 2017</w:t>
                              </w:r>
                            </w:sdtContent>
                          </w:sdt>
                        </w:p>
                        <w:p w:rsidR="008F289A" w:rsidRDefault="00EE4AE3">
                          <w:pPr>
                            <w:pStyle w:val="Nessunaspaziatura"/>
                            <w:spacing w:line="276" w:lineRule="auto"/>
                            <w:jc w:val="center"/>
                          </w:pPr>
                          <w:r>
                            <w:t xml:space="preserve">Autore: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25EC0">
                                <w:t>Alessandra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8F289A" w:rsidRDefault="00EE4AE3">
      <w:pPr>
        <w:pStyle w:val="Titolo"/>
        <w:rPr>
          <w:smallCaps w:val="0"/>
        </w:rPr>
      </w:pPr>
      <w:sdt>
        <w:sdtPr>
          <w:rPr>
            <w:smallCaps w:val="0"/>
          </w:rPr>
          <w:alias w:val="Titolo"/>
          <w:tag w:val="Titolo"/>
          <w:id w:val="11808329"/>
          <w:placeholder>
            <w:docPart w:val="1398C3918C0A4E858BA3F43CA594F52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25EC0">
            <w:rPr>
              <w:smallCaps w:val="0"/>
            </w:rPr>
            <w:t>Relazione Esercitazione N°4</w:t>
          </w:r>
        </w:sdtContent>
      </w:sdt>
    </w:p>
    <w:p w:rsidR="008F289A" w:rsidRDefault="00EE4AE3">
      <w:pPr>
        <w:pStyle w:val="Sottotitolo"/>
      </w:pPr>
      <w:sdt>
        <w:sdtPr>
          <w:alias w:val="Sottotitolo"/>
          <w:tag w:val="Sottotitolo"/>
          <w:id w:val="11808339"/>
          <w:placeholder>
            <w:docPart w:val="123CD82C37024290A77AC0C84B0335B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25EC0">
            <w:t>Corso di Automazione Industriale a Fluido</w:t>
          </w:r>
        </w:sdtContent>
      </w:sdt>
    </w:p>
    <w:p w:rsidR="00825EC0" w:rsidRPr="00825EC0" w:rsidRDefault="00825EC0" w:rsidP="00825EC0">
      <w:pPr>
        <w:rPr>
          <w:color w:val="009900"/>
          <w:sz w:val="32"/>
          <w:szCs w:val="32"/>
        </w:rPr>
      </w:pPr>
      <w:r w:rsidRPr="00825EC0">
        <w:rPr>
          <w:color w:val="009900"/>
          <w:sz w:val="32"/>
          <w:szCs w:val="32"/>
        </w:rPr>
        <w:t>Introduzione generale e obiettivi</w:t>
      </w:r>
    </w:p>
    <w:p w:rsidR="00825EC0" w:rsidRDefault="00825EC0" w:rsidP="00825EC0">
      <w:pPr>
        <w:rPr>
          <w:sz w:val="28"/>
          <w:szCs w:val="28"/>
        </w:rPr>
      </w:pPr>
      <w:r>
        <w:rPr>
          <w:sz w:val="28"/>
          <w:szCs w:val="28"/>
        </w:rPr>
        <w:t>In questa esercitazione si deve realizzare un circuito finalizzato a eseguire il ciclo pneumatico della rivettatura di due lamiere attraverso due diversi cilindri A e B, e osservare i diversi comportamenti del funzionamento in due casi distinti: con l’impiego di Saltarelli nel primo caso e con quello di sequenziatori pneumatici nel secondo.</w:t>
      </w:r>
    </w:p>
    <w:p w:rsidR="00825EC0" w:rsidRPr="009C44F8" w:rsidRDefault="00825EC0" w:rsidP="00825EC0">
      <w:pPr>
        <w:rPr>
          <w:color w:val="009900"/>
          <w:sz w:val="32"/>
          <w:szCs w:val="32"/>
        </w:rPr>
      </w:pPr>
      <w:r w:rsidRPr="009C44F8">
        <w:rPr>
          <w:color w:val="009900"/>
          <w:sz w:val="32"/>
          <w:szCs w:val="32"/>
        </w:rPr>
        <w:t>Strumenti utilizzati</w:t>
      </w:r>
    </w:p>
    <w:p w:rsidR="00825EC0" w:rsidRDefault="00825EC0" w:rsidP="00825EC0">
      <w:pPr>
        <w:rPr>
          <w:sz w:val="28"/>
          <w:szCs w:val="28"/>
        </w:rPr>
      </w:pPr>
      <w:r>
        <w:rPr>
          <w:sz w:val="28"/>
          <w:szCs w:val="28"/>
        </w:rPr>
        <w:t>Esercizio 1</w:t>
      </w:r>
    </w:p>
    <w:p w:rsidR="00825EC0" w:rsidRDefault="00825EC0" w:rsidP="00825EC0">
      <w:pPr>
        <w:rPr>
          <w:sz w:val="28"/>
          <w:szCs w:val="28"/>
        </w:rPr>
      </w:pPr>
      <w:r>
        <w:rPr>
          <w:sz w:val="28"/>
          <w:szCs w:val="28"/>
        </w:rPr>
        <w:t>Parte 1:</w:t>
      </w:r>
    </w:p>
    <w:p w:rsidR="00825EC0" w:rsidRDefault="00825EC0" w:rsidP="00825EC0">
      <w:pPr>
        <w:rPr>
          <w:sz w:val="28"/>
          <w:szCs w:val="28"/>
        </w:rPr>
      </w:pPr>
      <w:r>
        <w:rPr>
          <w:sz w:val="28"/>
          <w:szCs w:val="28"/>
        </w:rPr>
        <w:t>-Cilindro pneumatico a doppio effetto x2</w:t>
      </w:r>
    </w:p>
    <w:p w:rsidR="00825EC0" w:rsidRDefault="00825EC0" w:rsidP="00825EC0">
      <w:pPr>
        <w:rPr>
          <w:sz w:val="28"/>
          <w:szCs w:val="28"/>
        </w:rPr>
      </w:pPr>
      <w:r>
        <w:rPr>
          <w:sz w:val="28"/>
          <w:szCs w:val="28"/>
        </w:rPr>
        <w:t>-Valvola di potenza bistabile 4/2 x2</w:t>
      </w:r>
    </w:p>
    <w:p w:rsidR="00825EC0" w:rsidRDefault="00825EC0" w:rsidP="00825EC0">
      <w:pPr>
        <w:rPr>
          <w:sz w:val="28"/>
          <w:szCs w:val="28"/>
        </w:rPr>
      </w:pPr>
      <w:r>
        <w:rPr>
          <w:sz w:val="28"/>
          <w:szCs w:val="28"/>
        </w:rPr>
        <w:t>-Guide in alluminio</w:t>
      </w:r>
    </w:p>
    <w:p w:rsidR="00825EC0" w:rsidRDefault="00825EC0" w:rsidP="00825EC0">
      <w:pPr>
        <w:rPr>
          <w:sz w:val="28"/>
          <w:szCs w:val="28"/>
        </w:rPr>
      </w:pPr>
      <w:r>
        <w:rPr>
          <w:sz w:val="28"/>
          <w:szCs w:val="28"/>
        </w:rPr>
        <w:t>-Valvola monostabile a comando unidirezionale a saltarello x3</w:t>
      </w:r>
    </w:p>
    <w:p w:rsidR="00825EC0" w:rsidRDefault="00CF2C1A" w:rsidP="00825EC0">
      <w:pPr>
        <w:rPr>
          <w:sz w:val="28"/>
          <w:szCs w:val="28"/>
        </w:rPr>
      </w:pPr>
      <w:r>
        <w:rPr>
          <w:sz w:val="28"/>
          <w:szCs w:val="28"/>
        </w:rPr>
        <w:t>-Tubi in poliuretano</w:t>
      </w:r>
    </w:p>
    <w:p w:rsidR="00CF2C1A" w:rsidRDefault="00CF2C1A" w:rsidP="00825EC0">
      <w:pPr>
        <w:rPr>
          <w:sz w:val="28"/>
          <w:szCs w:val="28"/>
        </w:rPr>
      </w:pPr>
      <w:r>
        <w:rPr>
          <w:sz w:val="28"/>
          <w:szCs w:val="28"/>
        </w:rPr>
        <w:t>-Valvola monostabile con comando a pulsante</w:t>
      </w:r>
    </w:p>
    <w:p w:rsidR="007F1260" w:rsidRDefault="007F1260" w:rsidP="00825EC0">
      <w:pPr>
        <w:rPr>
          <w:sz w:val="28"/>
          <w:szCs w:val="28"/>
        </w:rPr>
      </w:pPr>
      <w:r>
        <w:rPr>
          <w:sz w:val="28"/>
          <w:szCs w:val="28"/>
        </w:rPr>
        <w:t>-Strozzatore unidirezionale</w:t>
      </w:r>
      <w:r w:rsidR="00694D9A">
        <w:rPr>
          <w:sz w:val="28"/>
          <w:szCs w:val="28"/>
        </w:rPr>
        <w:t xml:space="preserve"> x4</w:t>
      </w:r>
    </w:p>
    <w:p w:rsidR="00CF2C1A" w:rsidRDefault="00CF2C1A" w:rsidP="00825EC0">
      <w:pPr>
        <w:rPr>
          <w:sz w:val="28"/>
          <w:szCs w:val="28"/>
        </w:rPr>
      </w:pPr>
      <w:r>
        <w:rPr>
          <w:sz w:val="28"/>
          <w:szCs w:val="28"/>
        </w:rPr>
        <w:t>-Alimentatore</w:t>
      </w:r>
    </w:p>
    <w:p w:rsidR="00CF2C1A" w:rsidRDefault="00CF2C1A" w:rsidP="00825EC0">
      <w:pPr>
        <w:rPr>
          <w:sz w:val="28"/>
          <w:szCs w:val="28"/>
        </w:rPr>
      </w:pPr>
      <w:r>
        <w:rPr>
          <w:sz w:val="28"/>
          <w:szCs w:val="28"/>
        </w:rPr>
        <w:t>Parte 2: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t>-Cilindro pneumatico</w:t>
      </w:r>
      <w:bookmarkStart w:id="0" w:name="_GoBack"/>
      <w:bookmarkEnd w:id="0"/>
      <w:r>
        <w:rPr>
          <w:sz w:val="28"/>
          <w:szCs w:val="28"/>
        </w:rPr>
        <w:t xml:space="preserve"> a doppio effetto x2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t>-Valvola di potenza bistabile 4/2 x2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t>-Guide in alluminio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t>-Valvola monostabile a comando unidirezionale a saltarello x4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t>-Tubi in poliuretano</w:t>
      </w:r>
    </w:p>
    <w:p w:rsidR="007F1260" w:rsidRDefault="007F1260" w:rsidP="00825EC0">
      <w:pPr>
        <w:rPr>
          <w:sz w:val="28"/>
          <w:szCs w:val="28"/>
        </w:rPr>
      </w:pPr>
      <w:r>
        <w:rPr>
          <w:sz w:val="28"/>
          <w:szCs w:val="28"/>
        </w:rPr>
        <w:t>-Strozza</w:t>
      </w:r>
      <w:r w:rsidR="00694D9A">
        <w:rPr>
          <w:sz w:val="28"/>
          <w:szCs w:val="28"/>
        </w:rPr>
        <w:t>tore unidirezionale x4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t>-Valvola monostabile con comando a pulsante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-Valvola di comando bistabile a switch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t>-Alimentatore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t>Esercizio 2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t>-Cilindro pneumatico a doppio effetto x2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t>-Valvola di potenza bistabile 4/2 x2</w:t>
      </w:r>
    </w:p>
    <w:p w:rsidR="009C44F8" w:rsidRDefault="009C44F8" w:rsidP="00825EC0">
      <w:pPr>
        <w:rPr>
          <w:sz w:val="28"/>
          <w:szCs w:val="28"/>
        </w:rPr>
      </w:pPr>
      <w:r>
        <w:rPr>
          <w:sz w:val="28"/>
          <w:szCs w:val="28"/>
        </w:rPr>
        <w:t>-Guide in alluminio</w:t>
      </w:r>
    </w:p>
    <w:p w:rsidR="009C44F8" w:rsidRDefault="00DD2746" w:rsidP="00825EC0">
      <w:pPr>
        <w:rPr>
          <w:sz w:val="28"/>
          <w:szCs w:val="28"/>
        </w:rPr>
      </w:pPr>
      <w:r>
        <w:rPr>
          <w:sz w:val="28"/>
          <w:szCs w:val="28"/>
        </w:rPr>
        <w:t>-Valvola monostabile a comando meccanico di fine corsa bidirezionale x3</w:t>
      </w:r>
    </w:p>
    <w:p w:rsidR="00DD2746" w:rsidRDefault="00DD2746" w:rsidP="00825EC0">
      <w:pPr>
        <w:rPr>
          <w:sz w:val="28"/>
          <w:szCs w:val="28"/>
        </w:rPr>
      </w:pPr>
      <w:r>
        <w:rPr>
          <w:sz w:val="28"/>
          <w:szCs w:val="28"/>
        </w:rPr>
        <w:t>-Valvola monostabile a comando a pulsante x2</w:t>
      </w:r>
    </w:p>
    <w:p w:rsidR="00DD2746" w:rsidRDefault="00C04D07" w:rsidP="00825EC0">
      <w:pPr>
        <w:rPr>
          <w:sz w:val="28"/>
          <w:szCs w:val="28"/>
        </w:rPr>
      </w:pPr>
      <w:r>
        <w:rPr>
          <w:sz w:val="28"/>
          <w:szCs w:val="28"/>
        </w:rPr>
        <w:t>-Tubi in poliuretano</w:t>
      </w:r>
    </w:p>
    <w:p w:rsidR="007F1260" w:rsidRDefault="00694D9A" w:rsidP="00825EC0">
      <w:pPr>
        <w:rPr>
          <w:sz w:val="28"/>
          <w:szCs w:val="28"/>
        </w:rPr>
      </w:pPr>
      <w:r>
        <w:rPr>
          <w:sz w:val="28"/>
          <w:szCs w:val="28"/>
        </w:rPr>
        <w:t>-Strozzatore unidirezionale x4</w:t>
      </w:r>
    </w:p>
    <w:p w:rsidR="00C04D07" w:rsidRDefault="00C04D07" w:rsidP="00825EC0">
      <w:pPr>
        <w:rPr>
          <w:sz w:val="28"/>
          <w:szCs w:val="28"/>
        </w:rPr>
      </w:pPr>
      <w:r>
        <w:rPr>
          <w:sz w:val="28"/>
          <w:szCs w:val="28"/>
        </w:rPr>
        <w:t>-Sequenziatore Crouzet</w:t>
      </w:r>
    </w:p>
    <w:p w:rsidR="00C04D07" w:rsidRDefault="00C04D07" w:rsidP="00825EC0">
      <w:pPr>
        <w:rPr>
          <w:sz w:val="28"/>
          <w:szCs w:val="28"/>
        </w:rPr>
      </w:pPr>
      <w:r>
        <w:rPr>
          <w:sz w:val="28"/>
          <w:szCs w:val="28"/>
        </w:rPr>
        <w:t>-Alimentatore</w:t>
      </w:r>
    </w:p>
    <w:p w:rsidR="00C04D07" w:rsidRDefault="00C04D07" w:rsidP="00825EC0">
      <w:pPr>
        <w:rPr>
          <w:color w:val="009900"/>
          <w:sz w:val="32"/>
          <w:szCs w:val="32"/>
        </w:rPr>
      </w:pPr>
      <w:r w:rsidRPr="00C04D07">
        <w:rPr>
          <w:color w:val="009900"/>
          <w:sz w:val="32"/>
          <w:szCs w:val="32"/>
        </w:rPr>
        <w:t>Osservazioni preliminari</w:t>
      </w:r>
    </w:p>
    <w:p w:rsidR="007D1EF6" w:rsidRPr="00C04D07" w:rsidRDefault="007D1EF6" w:rsidP="00825EC0">
      <w:pPr>
        <w:rPr>
          <w:color w:val="009900"/>
          <w:sz w:val="32"/>
          <w:szCs w:val="32"/>
        </w:rPr>
      </w:pPr>
    </w:p>
    <w:sectPr w:rsidR="007D1EF6" w:rsidRPr="00C04D07">
      <w:footerReference w:type="even" r:id="rId11"/>
      <w:footerReference w:type="default" r:id="rId12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AE3" w:rsidRDefault="00EE4AE3">
      <w:pPr>
        <w:spacing w:after="0" w:line="240" w:lineRule="auto"/>
      </w:pPr>
      <w:r>
        <w:separator/>
      </w:r>
    </w:p>
  </w:endnote>
  <w:endnote w:type="continuationSeparator" w:id="0">
    <w:p w:rsidR="00EE4AE3" w:rsidRDefault="00EE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89A" w:rsidRDefault="00EE4AE3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ttango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F289A" w:rsidRDefault="00EE4AE3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o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5EC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Relazione Esercitazione N°4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05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5EC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05/04/2017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ttango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rySowusCAAA9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:rsidR="008F289A" w:rsidRDefault="00EE4AE3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o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5EC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Relazione Esercitazione N°4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05T00:00:00Z">
                          <w:dateFormat w:val="dd/MM/yyyy"/>
                          <w:lid w:val="it-I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5EC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05/04/2017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00A5D21" id="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hpugIAALk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NUD+Gm6&#10;AgAAu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F289A" w:rsidRDefault="00EE4AE3">
                          <w:pPr>
                            <w:pStyle w:val="Nessunaspaziatura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94D9A" w:rsidRPr="00694D9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e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p8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RdpafK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8F289A" w:rsidRDefault="00EE4AE3">
                    <w:pPr>
                      <w:pStyle w:val="Nessunaspaziatura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94D9A" w:rsidRPr="00694D9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89A" w:rsidRDefault="00EE4AE3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ttango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F289A" w:rsidRDefault="00EE4AE3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o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5EC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Relazione Esercitazione N°4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05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5EC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05/04/2017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ttango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jX7QIAAEQ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" o:allowincell="f" filled="f" stroked="f">
              <v:textbox style="layout-flow:vertical;mso-layout-flow-alt:bottom-to-top" inset=",,8.64pt,10.8pt">
                <w:txbxContent>
                  <w:p w:rsidR="008F289A" w:rsidRDefault="00EE4AE3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o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5EC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Relazione Esercitazione N°4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05T00:00:00Z">
                          <w:dateFormat w:val="dd/MM/yyyy"/>
                          <w:lid w:val="it-I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5EC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05/04/2017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262B9CA" id="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cjugIAALk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P1UNyO6&#10;AgAAu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F289A" w:rsidRDefault="00EE4AE3">
                          <w:pPr>
                            <w:pStyle w:val="Nessunaspaziatura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94D9A" w:rsidRPr="00694D9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e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NT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BKeKNT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8F289A" w:rsidRDefault="00EE4AE3">
                    <w:pPr>
                      <w:pStyle w:val="Nessunaspaziatura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94D9A" w:rsidRPr="00694D9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8F289A" w:rsidRDefault="008F289A">
    <w:pPr>
      <w:pStyle w:val="Pidipa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AE3" w:rsidRDefault="00EE4AE3">
      <w:pPr>
        <w:spacing w:after="0" w:line="240" w:lineRule="auto"/>
      </w:pPr>
      <w:r>
        <w:separator/>
      </w:r>
    </w:p>
  </w:footnote>
  <w:footnote w:type="continuationSeparator" w:id="0">
    <w:p w:rsidR="00EE4AE3" w:rsidRDefault="00EE4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Puntoelenco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Puntoelenco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Puntoelenco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Puntoelenco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28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C0"/>
    <w:rsid w:val="004C05DE"/>
    <w:rsid w:val="00694D9A"/>
    <w:rsid w:val="007D1EF6"/>
    <w:rsid w:val="007F1260"/>
    <w:rsid w:val="00825EC0"/>
    <w:rsid w:val="008F289A"/>
    <w:rsid w:val="009C44F8"/>
    <w:rsid w:val="00C04D07"/>
    <w:rsid w:val="00CF2C1A"/>
    <w:rsid w:val="00DD2746"/>
    <w:rsid w:val="00EE4AE3"/>
    <w:rsid w:val="00F0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D9DF"/>
  <w15:docId w15:val="{68026A71-B85C-4BF1-A956-A377CF1D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olo">
    <w:name w:val="Title"/>
    <w:basedOn w:val="Normale"/>
    <w:link w:val="TitoloCarattere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ottotitolo">
    <w:name w:val="Subtitle"/>
    <w:basedOn w:val="Normale"/>
    <w:link w:val="SottotitoloCarattere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hAnsiTheme="majorHAnsi" w:cstheme="minorBidi"/>
      <w:sz w:val="28"/>
      <w:szCs w:val="28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cs="Times New Roman"/>
      <w:color w:val="000000" w:themeColor="text1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stodelblocco">
    <w:name w:val="Block Text"/>
    <w:aliases w:val="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olodellibro">
    <w:name w:val="Book Title"/>
    <w:basedOn w:val="Carpredefinitoparagrafo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nfasicorsivo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cs="Times New Roman"/>
      <w:color w:val="000000" w:themeColor="text1"/>
      <w:szCs w:val="2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zioneintensa">
    <w:name w:val="Intense Quote"/>
    <w:basedOn w:val="Normale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iferimentointenso">
    <w:name w:val="Intense Reference"/>
    <w:basedOn w:val="Carpredefinitoparagrafo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Puntoelenco">
    <w:name w:val="List Bullet"/>
    <w:basedOn w:val="Normale"/>
    <w:uiPriority w:val="36"/>
    <w:unhideWhenUsed/>
    <w:qFormat/>
    <w:pPr>
      <w:numPr>
        <w:numId w:val="2"/>
      </w:numPr>
      <w:spacing w:after="0"/>
      <w:contextualSpacing/>
    </w:pPr>
  </w:style>
  <w:style w:type="paragraph" w:styleId="Puntoelenco2">
    <w:name w:val="List Bullet 2"/>
    <w:basedOn w:val="Normale"/>
    <w:uiPriority w:val="36"/>
    <w:unhideWhenUsed/>
    <w:qFormat/>
    <w:pPr>
      <w:numPr>
        <w:numId w:val="4"/>
      </w:numPr>
      <w:spacing w:after="0"/>
    </w:pPr>
  </w:style>
  <w:style w:type="paragraph" w:styleId="Puntoelenco3">
    <w:name w:val="List Bullet 3"/>
    <w:basedOn w:val="Normale"/>
    <w:uiPriority w:val="36"/>
    <w:unhideWhenUsed/>
    <w:qFormat/>
    <w:pPr>
      <w:numPr>
        <w:numId w:val="6"/>
      </w:numPr>
      <w:spacing w:after="0"/>
    </w:pPr>
  </w:style>
  <w:style w:type="paragraph" w:styleId="Puntoelenco4">
    <w:name w:val="List Bullet 4"/>
    <w:basedOn w:val="Normale"/>
    <w:uiPriority w:val="36"/>
    <w:unhideWhenUsed/>
    <w:qFormat/>
    <w:pPr>
      <w:numPr>
        <w:numId w:val="8"/>
      </w:numPr>
      <w:spacing w:after="0"/>
    </w:pPr>
  </w:style>
  <w:style w:type="paragraph" w:styleId="Puntoelenco5">
    <w:name w:val="List Bullet 5"/>
    <w:basedOn w:val="Normale"/>
    <w:uiPriority w:val="36"/>
    <w:unhideWhenUsed/>
    <w:qFormat/>
    <w:pPr>
      <w:numPr>
        <w:numId w:val="10"/>
      </w:numPr>
      <w:spacing w:after="0"/>
    </w:pPr>
  </w:style>
  <w:style w:type="paragraph" w:styleId="Nessunaspaziatura">
    <w:name w:val="No Spacing"/>
    <w:basedOn w:val="Normale"/>
    <w:uiPriority w:val="1"/>
    <w:qFormat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Citazione">
    <w:name w:val="Quote"/>
    <w:basedOn w:val="Normale"/>
    <w:link w:val="CitazioneCarattere"/>
    <w:uiPriority w:val="29"/>
    <w:qFormat/>
    <w:rPr>
      <w:i/>
      <w:color w:val="808080" w:themeColor="background1" w:themeShade="80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Enfasigrassetto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ommario1">
    <w:name w:val="toc 1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Sommario2">
    <w:name w:val="toc 2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ommario3">
    <w:name w:val="toc 3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ommario4">
    <w:name w:val="toc 4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ommario5">
    <w:name w:val="toc 5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ommario6">
    <w:name w:val="toc 6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ommario7">
    <w:name w:val="toc 7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ommario8">
    <w:name w:val="toc 8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ommario9">
    <w:name w:val="toc 9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ndra\AppData\Roaming\Microsoft\Templates\Report%20(tema%20Univers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98C3918C0A4E858BA3F43CA594F52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10B9D3-0F95-459B-9E6B-D342B19668DF}"/>
      </w:docPartPr>
      <w:docPartBody>
        <w:p w:rsidR="00000000" w:rsidRDefault="00BC5D25">
          <w:pPr>
            <w:pStyle w:val="1398C3918C0A4E858BA3F43CA594F528"/>
          </w:pPr>
          <w:r>
            <w:t>[Digitare il titolo del documento]</w:t>
          </w:r>
        </w:p>
      </w:docPartBody>
    </w:docPart>
    <w:docPart>
      <w:docPartPr>
        <w:name w:val="123CD82C37024290A77AC0C84B0335B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0C25D18-4ABA-43A7-8F0A-ED32013CD1BF}"/>
      </w:docPartPr>
      <w:docPartBody>
        <w:p w:rsidR="00000000" w:rsidRDefault="00BC5D25">
          <w:pPr>
            <w:pStyle w:val="123CD82C37024290A77AC0C84B0335BA"/>
          </w:pPr>
          <w:r>
            <w:t>[Digitare il sottotitolo del documento]</w:t>
          </w:r>
        </w:p>
      </w:docPartBody>
    </w:docPart>
    <w:docPart>
      <w:docPartPr>
        <w:name w:val="47AFF3C86A6447B89215589350D9358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42C162F-6A77-47D4-B3B5-A9B6AFC69754}"/>
      </w:docPartPr>
      <w:docPartBody>
        <w:p w:rsidR="00000000" w:rsidRDefault="00BC5D25">
          <w:pPr>
            <w:pStyle w:val="47AFF3C86A6447B89215589350D9358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[Digitare il titolo del documento]</w:t>
          </w:r>
        </w:p>
      </w:docPartBody>
    </w:docPart>
    <w:docPart>
      <w:docPartPr>
        <w:name w:val="CA7EEF13551948D3A1A6817F59B5958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919102-544E-4BB6-AC1D-EFFDA420A6AB}"/>
      </w:docPartPr>
      <w:docPartBody>
        <w:p w:rsidR="00000000" w:rsidRDefault="00BC5D25">
          <w:pPr>
            <w:pStyle w:val="CA7EEF13551948D3A1A6817F59B5958C"/>
          </w:pPr>
          <w:r>
            <w:rPr>
              <w:sz w:val="36"/>
              <w:szCs w:val="36"/>
            </w:rPr>
            <w:t xml:space="preserve">[Digitare il sottotitolo del </w:t>
          </w:r>
          <w:r>
            <w:rPr>
              <w:sz w:val="36"/>
              <w:szCs w:val="36"/>
            </w:rPr>
            <w:t>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25"/>
    <w:rsid w:val="00BC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398C3918C0A4E858BA3F43CA594F528">
    <w:name w:val="1398C3918C0A4E858BA3F43CA594F528"/>
  </w:style>
  <w:style w:type="paragraph" w:customStyle="1" w:styleId="123CD82C37024290A77AC0C84B0335BA">
    <w:name w:val="123CD82C37024290A77AC0C84B0335BA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47AFF3C86A6447B89215589350D93589">
    <w:name w:val="47AFF3C86A6447B89215589350D93589"/>
  </w:style>
  <w:style w:type="paragraph" w:customStyle="1" w:styleId="CA7EEF13551948D3A1A6817F59B5958C">
    <w:name w:val="CA7EEF13551948D3A1A6817F59B59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50ED8-D13E-4135-836D-0D045EC6F7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D4F2FA7-228B-41F3-9A18-E746CC11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(tema Universo)</Template>
  <TotalTime>83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Esercitazione N°4</vt:lpstr>
      <vt:lpstr/>
    </vt:vector>
  </TitlesOfParts>
  <Company>Gruppo 2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Esercitazione N°4</dc:title>
  <dc:subject>Corso di Automazione Industriale a Fluido</dc:subject>
  <dc:creator>Alessandra</dc:creator>
  <cp:keywords/>
  <dc:description/>
  <cp:lastModifiedBy>blue.polaris.13@gmail.com</cp:lastModifiedBy>
  <cp:revision>4</cp:revision>
  <dcterms:created xsi:type="dcterms:W3CDTF">2017-04-06T13:28:00Z</dcterms:created>
  <dcterms:modified xsi:type="dcterms:W3CDTF">2017-04-06T14:54:00Z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